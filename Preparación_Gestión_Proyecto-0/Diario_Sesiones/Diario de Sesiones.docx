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6917"/>
      </w:tblGrid>
      <w:tr w:rsidR="008E0790" w:rsidTr="0060720B">
        <w:tc>
          <w:tcPr>
            <w:tcW w:w="1271" w:type="dxa"/>
            <w:vAlign w:val="center"/>
          </w:tcPr>
          <w:p w:rsidR="008E0790" w:rsidRPr="0060720B" w:rsidRDefault="008E0790" w:rsidP="0060720B">
            <w:pPr>
              <w:jc w:val="center"/>
              <w:rPr>
                <w:b/>
                <w:bCs/>
              </w:rPr>
            </w:pPr>
            <w:r w:rsidRPr="0060720B">
              <w:rPr>
                <w:b/>
                <w:bCs/>
              </w:rPr>
              <w:t>Fecha</w:t>
            </w:r>
          </w:p>
        </w:tc>
        <w:tc>
          <w:tcPr>
            <w:tcW w:w="2268" w:type="dxa"/>
            <w:vAlign w:val="center"/>
          </w:tcPr>
          <w:p w:rsidR="008E0790" w:rsidRPr="0060720B" w:rsidRDefault="008E0790" w:rsidP="0060720B">
            <w:pPr>
              <w:jc w:val="center"/>
              <w:rPr>
                <w:b/>
                <w:bCs/>
              </w:rPr>
            </w:pPr>
            <w:r w:rsidRPr="0060720B">
              <w:rPr>
                <w:b/>
                <w:bCs/>
              </w:rPr>
              <w:t>Quien está presente</w:t>
            </w:r>
          </w:p>
        </w:tc>
        <w:tc>
          <w:tcPr>
            <w:tcW w:w="6917" w:type="dxa"/>
            <w:vAlign w:val="center"/>
          </w:tcPr>
          <w:p w:rsidR="008E0790" w:rsidRPr="0060720B" w:rsidRDefault="008E0790" w:rsidP="0060720B">
            <w:pPr>
              <w:jc w:val="center"/>
              <w:rPr>
                <w:b/>
                <w:bCs/>
              </w:rPr>
            </w:pPr>
            <w:r w:rsidRPr="0060720B">
              <w:rPr>
                <w:b/>
                <w:bCs/>
              </w:rPr>
              <w:t>Contenido de la reunión</w:t>
            </w:r>
          </w:p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  <w:tr w:rsidR="008E0790" w:rsidTr="008E0790">
        <w:tc>
          <w:tcPr>
            <w:tcW w:w="1271" w:type="dxa"/>
          </w:tcPr>
          <w:p w:rsidR="008E0790" w:rsidRDefault="008E0790"/>
        </w:tc>
        <w:tc>
          <w:tcPr>
            <w:tcW w:w="2268" w:type="dxa"/>
          </w:tcPr>
          <w:p w:rsidR="008E0790" w:rsidRDefault="008E0790"/>
        </w:tc>
        <w:tc>
          <w:tcPr>
            <w:tcW w:w="6917" w:type="dxa"/>
          </w:tcPr>
          <w:p w:rsidR="008E0790" w:rsidRDefault="008E0790"/>
        </w:tc>
      </w:tr>
    </w:tbl>
    <w:p w:rsidR="00A364DB" w:rsidRDefault="00A364DB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>
      <w:bookmarkStart w:id="0" w:name="_GoBack"/>
      <w:bookmarkEnd w:id="0"/>
    </w:p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/>
    <w:p w:rsidR="00F020AD" w:rsidRPr="00F020AD" w:rsidRDefault="00F020AD" w:rsidP="00F020AD">
      <w:pPr>
        <w:ind w:firstLine="708"/>
      </w:pPr>
    </w:p>
    <w:p w:rsidR="00F020AD" w:rsidRPr="00F020AD" w:rsidRDefault="00F020AD" w:rsidP="00F020AD"/>
    <w:sectPr w:rsidR="00F020AD" w:rsidRPr="00F020AD" w:rsidSect="008E0790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CAE" w:rsidRDefault="00AB2CAE" w:rsidP="004B3BF6">
      <w:pPr>
        <w:spacing w:before="0" w:after="0" w:line="240" w:lineRule="auto"/>
      </w:pPr>
      <w:r>
        <w:separator/>
      </w:r>
    </w:p>
  </w:endnote>
  <w:endnote w:type="continuationSeparator" w:id="0">
    <w:p w:rsidR="00AB2CAE" w:rsidRDefault="00AB2CAE" w:rsidP="004B3B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BF6" w:rsidRDefault="004B3BF6">
    <w:pPr>
      <w:pStyle w:val="Piedepgina"/>
    </w:pPr>
    <w:r>
      <w:t xml:space="preserve">Grupo </w:t>
    </w:r>
    <w:r w:rsidR="00F020AD">
      <w:t>3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CAE" w:rsidRDefault="00AB2CAE" w:rsidP="004B3BF6">
      <w:pPr>
        <w:spacing w:before="0" w:after="0" w:line="240" w:lineRule="auto"/>
      </w:pPr>
      <w:r>
        <w:separator/>
      </w:r>
    </w:p>
  </w:footnote>
  <w:footnote w:type="continuationSeparator" w:id="0">
    <w:p w:rsidR="00AB2CAE" w:rsidRDefault="00AB2CAE" w:rsidP="004B3B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BF6" w:rsidRDefault="004B3BF6" w:rsidP="004B3BF6">
    <w:pPr>
      <w:pStyle w:val="Encabezado"/>
      <w:jc w:val="right"/>
    </w:pPr>
    <w:r>
      <w:t xml:space="preserve">Proyecto </w:t>
    </w:r>
    <w:proofErr w:type="spellStart"/>
    <w:r>
      <w:t>Jaskanoid</w:t>
    </w:r>
    <w:proofErr w:type="spellEnd"/>
    <w:r>
      <w:t xml:space="preserve"> – Grupo </w:t>
    </w:r>
    <w:r w:rsidR="00F020AD">
      <w:t>3</w:t>
    </w:r>
  </w:p>
  <w:p w:rsidR="004B3BF6" w:rsidRDefault="004B3B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90"/>
    <w:rsid w:val="004B3BF6"/>
    <w:rsid w:val="0060720B"/>
    <w:rsid w:val="00674563"/>
    <w:rsid w:val="008E0790"/>
    <w:rsid w:val="00A364DB"/>
    <w:rsid w:val="00A821D9"/>
    <w:rsid w:val="00AB2CAE"/>
    <w:rsid w:val="00F0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08ED"/>
  <w15:chartTrackingRefBased/>
  <w15:docId w15:val="{715A9B82-C3B4-4B31-AB22-196077F8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BF6"/>
  </w:style>
  <w:style w:type="paragraph" w:styleId="Ttulo1">
    <w:name w:val="heading 1"/>
    <w:basedOn w:val="Normal"/>
    <w:next w:val="Normal"/>
    <w:link w:val="Ttulo1Car"/>
    <w:uiPriority w:val="9"/>
    <w:qFormat/>
    <w:rsid w:val="004B3BF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3BF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3BF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BF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3BF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3BF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3BF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3B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3B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3BF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3BF6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3BF6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BF6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3BF6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3BF6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3BF6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3BF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3BF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3BF6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B3BF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B3BF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B3B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B3BF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B3BF6"/>
    <w:rPr>
      <w:b/>
      <w:bCs/>
    </w:rPr>
  </w:style>
  <w:style w:type="character" w:styleId="nfasis">
    <w:name w:val="Emphasis"/>
    <w:uiPriority w:val="20"/>
    <w:qFormat/>
    <w:rsid w:val="004B3BF6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4B3BF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3BF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B3BF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3BF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3BF6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4B3BF6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4B3BF6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4B3BF6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4B3BF6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4B3BF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B3BF6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B3BF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BF6"/>
  </w:style>
  <w:style w:type="paragraph" w:styleId="Piedepgina">
    <w:name w:val="footer"/>
    <w:basedOn w:val="Normal"/>
    <w:link w:val="PiedepginaCar"/>
    <w:uiPriority w:val="99"/>
    <w:unhideWhenUsed/>
    <w:rsid w:val="004B3BF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BF6"/>
  </w:style>
  <w:style w:type="table" w:styleId="Tablaconcuadrcula">
    <w:name w:val="Table Grid"/>
    <w:basedOn w:val="Tablanormal"/>
    <w:uiPriority w:val="39"/>
    <w:rsid w:val="008E07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u\Document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3</TotalTime>
  <Pages>2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Martínez de la Mata</dc:creator>
  <cp:keywords/>
  <dc:description/>
  <cp:lastModifiedBy>Mateusz Rutkowski</cp:lastModifiedBy>
  <cp:revision>4</cp:revision>
  <dcterms:created xsi:type="dcterms:W3CDTF">2019-12-09T08:24:00Z</dcterms:created>
  <dcterms:modified xsi:type="dcterms:W3CDTF">2019-12-11T20:27:00Z</dcterms:modified>
</cp:coreProperties>
</file>